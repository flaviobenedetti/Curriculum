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-955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ara todo o conteúdo"/>
      </w:tblPr>
      <w:tblGrid>
        <w:gridCol w:w="2922"/>
        <w:gridCol w:w="699"/>
        <w:gridCol w:w="5981"/>
      </w:tblGrid>
      <w:tr w:rsidR="00B93310" w:rsidRPr="00C81223" w:rsidTr="00B64AFD">
        <w:tc>
          <w:tcPr>
            <w:tcW w:w="2922" w:type="dxa"/>
          </w:tcPr>
          <w:sdt>
            <w:sdtPr>
              <w:rPr>
                <w:b/>
                <w:sz w:val="18"/>
                <w:szCs w:val="18"/>
                <w:lang w:val="pt-BR"/>
              </w:rPr>
              <w:alias w:val="Seu Nome:"/>
              <w:tag w:val="Seu Nome:"/>
              <w:id w:val="-1220516334"/>
              <w:placeholder>
                <w:docPart w:val="9AD9EC41B8954CCE930BBED26751C4E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252B5" w:rsidRDefault="00FD2C63" w:rsidP="00B64AFD">
                <w:pPr>
                  <w:pStyle w:val="Ttulo1"/>
                  <w:rPr>
                    <w:b/>
                    <w:sz w:val="18"/>
                    <w:szCs w:val="18"/>
                    <w:lang w:val="pt-BR"/>
                  </w:rPr>
                </w:pPr>
                <w:r w:rsidRPr="005252B5">
                  <w:rPr>
                    <w:b/>
                    <w:sz w:val="18"/>
                    <w:szCs w:val="18"/>
                    <w:lang w:val="pt-BR"/>
                  </w:rPr>
                  <w:t>Flavio Andre Benedetti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2922"/>
            </w:tblGrid>
            <w:tr w:rsidR="00441EB9" w:rsidRPr="00C81223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C81223" w:rsidRDefault="00441EB9" w:rsidP="009F065C">
                  <w:pPr>
                    <w:pStyle w:val="Ttulo3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noProof/>
                      <w:sz w:val="18"/>
                      <w:szCs w:val="18"/>
                      <w:lang w:val="pt-BR" w:eastAsia="pt-BR"/>
                    </w:rPr>
                    <mc:AlternateContent>
                      <mc:Choice Requires="wpg">
                        <w:drawing>
                          <wp:inline distT="0" distB="0" distL="0" distR="0" wp14:anchorId="0C575BF8" wp14:editId="0E700274">
                            <wp:extent cx="329184" cy="329184"/>
                            <wp:effectExtent l="0" t="0" r="13970" b="13970"/>
                            <wp:docPr id="49" name="Grupo 43" descr="Ícone de email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v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v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C53E96F" id="Grupo 43" o:spid="_x0000_s1026" alt="Ícone de e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nxweCC8UAABOcgAADgAAAAAAAAAAAAAAAAAuAgAAZHJzL2Uyb0RvYy54bWxQ&#10;SwECLQAUAAYACAAAACEAaEcb0NgAAAADAQAADwAAAAAAAAAAAAAAAACJFgAAZHJzL2Rvd25yZXYu&#10;eG1sUEsFBgAAAAAEAAQA8wAAAI4XAAAAAA==&#10;">
                            <v:shape id="Forma Liv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v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C81223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C81223" w:rsidRDefault="00FD2C63" w:rsidP="009F065C">
                  <w:pPr>
                    <w:pStyle w:val="Ttulo3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maninhofab@gmail.com</w:t>
                  </w:r>
                </w:p>
              </w:tc>
            </w:tr>
            <w:tr w:rsidR="00441EB9" w:rsidRPr="00C81223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C81223" w:rsidRDefault="00441EB9" w:rsidP="009F065C">
                  <w:pPr>
                    <w:pStyle w:val="Ttulo3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noProof/>
                      <w:sz w:val="18"/>
                      <w:szCs w:val="18"/>
                      <w:lang w:val="pt-BR" w:eastAsia="pt-BR"/>
                    </w:rPr>
                    <mc:AlternateContent>
                      <mc:Choice Requires="wpg">
                        <w:drawing>
                          <wp:inline distT="0" distB="0" distL="0" distR="0" wp14:anchorId="7A1AC8F2" wp14:editId="709BDD94">
                            <wp:extent cx="329184" cy="329184"/>
                            <wp:effectExtent l="0" t="0" r="13970" b="13970"/>
                            <wp:docPr id="80" name="Grupo 37" descr="Ícone de telefone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v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v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259A568" id="Grupo 37" o:spid="_x0000_s1026" alt="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Iy32jRPJQAA3d4AAA4AAAAAAAAAAAAAAAAALgIAAGRycy9lMm9Eb2MueG1sUEsBAi0A&#10;FAAGAAgAAAAhAGhHG9DYAAAAAwEAAA8AAAAAAAAAAAAAAAAAqScAAGRycy9kb3ducmV2LnhtbFBL&#10;BQYAAAAABAAEAPMAAACuKAAAAAA=&#10;">
                            <v:shape id="Forma Liv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C81223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C81223" w:rsidRDefault="00FD2C63" w:rsidP="009F065C">
                  <w:pPr>
                    <w:pStyle w:val="Ttulo3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(11)99680-5389</w:t>
                  </w:r>
                </w:p>
              </w:tc>
            </w:tr>
            <w:tr w:rsidR="00441EB9" w:rsidRPr="00C81223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C81223" w:rsidRDefault="00441EB9" w:rsidP="009F065C">
                  <w:pPr>
                    <w:pStyle w:val="Ttulo3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noProof/>
                      <w:sz w:val="18"/>
                      <w:szCs w:val="18"/>
                      <w:lang w:val="pt-BR" w:eastAsia="pt-BR"/>
                    </w:rPr>
                    <mc:AlternateContent>
                      <mc:Choice Requires="wpg">
                        <w:drawing>
                          <wp:inline distT="0" distB="0" distL="0" distR="0" wp14:anchorId="269065BC" wp14:editId="0C9BB797">
                            <wp:extent cx="329184" cy="329184"/>
                            <wp:effectExtent l="0" t="0" r="13970" b="13970"/>
                            <wp:docPr id="77" name="Grupo 31" descr="Ícone do LinkedI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orma Livre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orma Livre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AC48FAB" id="Grupo 31" o:spid="_x0000_s1026" alt="Ícone do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8cU3IfcYAAByjAAADgAAAAAA&#10;AAAAAAAAAAAuAgAAZHJzL2Uyb0RvYy54bWxQSwECLQAUAAYACAAAACEAaEcb0NgAAAADAQAADwAA&#10;AAAAAAAAAAAAAABRGwAAZHJzL2Rvd25yZXYueG1sUEsFBgAAAAAEAAQA8wAAAFYcAAAAAA==&#10;">
                            <v:shape id="Forma Livre 78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qK8EA&#10;AADbAAAADwAAAGRycy9kb3ducmV2LnhtbERPy2oCMRTdF/yHcIXuamKhKqNR7AvqxuIDdXmdXGeC&#10;k5thkur492YhdHk478msdZW4UBOsZw39ngJBnHtjudCw3Xy/jECEiGyw8kwabhRgNu08TTAz/sor&#10;uqxjIVIIhww1lDHWmZQhL8lh6PmaOHEn3ziMCTaFNA1eU7ir5KtSA+nQcmoosaaPkvLz+s9pqLaf&#10;+3d7GB1z9fW2G26W9nehrNbP3XY+BhGpjf/ih/vHaBimselL+gFy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G6ivBAAAA2w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vre 79" o:spid="_x0000_s1028" style="position:absolute;left:50;top:50;width:109;height:98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XvcMA&#10;AADbAAAADwAAAGRycy9kb3ducmV2LnhtbESPQWvCQBSE74X+h+UVvDUbBW2NrhIKheJNK9bjM/vM&#10;BrNvQ3abxH/vCoLHYWa+YZbrwdaio9ZXjhWMkxQEceF0xaWC/e/3+ycIH5A11o5JwZU8rFevL0vM&#10;tOt5S90ulCJC2GeowITQZFL6wpBFn7iGOHpn11oMUbal1C32EW5rOUnTmbRYcVww2NCXoeKy+7cK&#10;0snluDnUp01+HuZ/3dT03bXPlRq9DfkCRKAhPMOP9o9W8DGH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qXvcMAAADbAAAADwAAAAAAAAAAAAAAAACYAgAAZHJzL2Rv&#10;d25yZXYueG1sUEsFBgAAAAAEAAQA9QAAAIgD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C81223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C81223" w:rsidRDefault="00E06663" w:rsidP="009F065C">
                  <w:pPr>
                    <w:pStyle w:val="Ttulo3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sdt>
                    <w:sdtPr>
                      <w:rPr>
                        <w:sz w:val="18"/>
                        <w:szCs w:val="18"/>
                        <w:lang w:val="pt-BR"/>
                      </w:rPr>
                      <w:alias w:val="URL do LinkedIn:"/>
                      <w:tag w:val="URL do LinkedIn:"/>
                      <w:id w:val="-1457020033"/>
                      <w:placeholder>
                        <w:docPart w:val="A47161C6F1A644DB905D5C5D4F73A2D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C81223">
                        <w:rPr>
                          <w:sz w:val="18"/>
                          <w:szCs w:val="18"/>
                          <w:lang w:val="pt-BR" w:bidi="pt-BR"/>
                        </w:rPr>
                        <w:t>URL do LinkedIn</w:t>
                      </w:r>
                    </w:sdtContent>
                  </w:sdt>
                </w:p>
              </w:tc>
            </w:tr>
            <w:tr w:rsidR="00441EB9" w:rsidRPr="00C81223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C81223" w:rsidRDefault="00441EB9" w:rsidP="009F065C">
                  <w:pPr>
                    <w:pStyle w:val="Ttulo3"/>
                    <w:framePr w:hSpace="141" w:wrap="around" w:hAnchor="margin" w:y="-955"/>
                    <w:rPr>
                      <w:rFonts w:asciiTheme="minorHAnsi" w:eastAsiaTheme="minorHAnsi" w:hAnsiTheme="minorHAnsi" w:cstheme="minorBidi"/>
                      <w:sz w:val="18"/>
                      <w:szCs w:val="18"/>
                      <w:lang w:val="pt-BR"/>
                    </w:rPr>
                  </w:pPr>
                </w:p>
              </w:tc>
            </w:tr>
            <w:tr w:rsidR="005A7E57" w:rsidRPr="00C81223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Pr="00C81223" w:rsidRDefault="00E06663" w:rsidP="009F065C">
                  <w:pPr>
                    <w:pStyle w:val="Ttulo3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sdt>
                    <w:sdtPr>
                      <w:rPr>
                        <w:sz w:val="18"/>
                        <w:szCs w:val="18"/>
                        <w:lang w:val="pt-BR"/>
                      </w:rPr>
                      <w:alias w:val="Objetivo:"/>
                      <w:tag w:val="Objetivo:"/>
                      <w:id w:val="319159961"/>
                      <w:placeholder>
                        <w:docPart w:val="F1B911989B1D445285E6F21364727E8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 w:rsidRPr="00C81223">
                        <w:rPr>
                          <w:sz w:val="18"/>
                          <w:szCs w:val="18"/>
                          <w:lang w:val="pt-BR" w:bidi="pt-BR"/>
                        </w:rPr>
                        <w:t>Objetivo</w:t>
                      </w:r>
                    </w:sdtContent>
                  </w:sdt>
                </w:p>
                <w:p w:rsidR="005A7E57" w:rsidRPr="00C81223" w:rsidRDefault="00616FF4" w:rsidP="009F065C">
                  <w:pPr>
                    <w:pStyle w:val="ElementoGrfico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4CDECA9C" wp14:editId="1A0FA9B3">
                            <wp:extent cx="221615" cy="0"/>
                            <wp:effectExtent l="0" t="0" r="26035" b="19050"/>
                            <wp:docPr id="83" name="Conector Reto 83" descr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A9C2696" id="Conector Reto 83" o:spid="_x0000_s1026" alt="Gráfico de linh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Pr="00C81223" w:rsidRDefault="009F065C" w:rsidP="009F065C">
                  <w:pPr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Analista desenvolvedor de</w:t>
                  </w:r>
                  <w:r w:rsidR="00FD2C63" w:rsidRPr="00C81223">
                    <w:rPr>
                      <w:sz w:val="18"/>
                      <w:szCs w:val="18"/>
                      <w:lang w:val="pt-BR"/>
                    </w:rPr>
                    <w:t xml:space="preserve"> projetos para sistemas multidisciplinares, atuan</w:t>
                  </w:r>
                  <w:r w:rsidR="009557F5" w:rsidRPr="00C81223">
                    <w:rPr>
                      <w:sz w:val="18"/>
                      <w:szCs w:val="18"/>
                      <w:lang w:val="pt-BR"/>
                    </w:rPr>
                    <w:t>do em todas as fases dos projetos.</w:t>
                  </w:r>
                </w:p>
              </w:tc>
            </w:tr>
            <w:tr w:rsidR="00463463" w:rsidRPr="00C81223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Pr="00C81223" w:rsidRDefault="00E06663" w:rsidP="009F065C">
                  <w:pPr>
                    <w:pStyle w:val="Ttulo3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sdt>
                    <w:sdtPr>
                      <w:rPr>
                        <w:sz w:val="18"/>
                        <w:szCs w:val="18"/>
                        <w:lang w:val="pt-BR"/>
                      </w:rPr>
                      <w:alias w:val="Habilidades:"/>
                      <w:tag w:val="Habilidades:"/>
                      <w:id w:val="1490835561"/>
                      <w:placeholder>
                        <w:docPart w:val="2913AC4DB85C4ED8B02DB9F1EB1C0BE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C81223">
                        <w:rPr>
                          <w:sz w:val="18"/>
                          <w:szCs w:val="18"/>
                          <w:lang w:val="pt-BR" w:bidi="pt-BR"/>
                        </w:rPr>
                        <w:t>Habilidades</w:t>
                      </w:r>
                    </w:sdtContent>
                  </w:sdt>
                </w:p>
                <w:p w:rsidR="00616FF4" w:rsidRPr="00C81223" w:rsidRDefault="00616FF4" w:rsidP="009F065C">
                  <w:pPr>
                    <w:pStyle w:val="ElementoGrfico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65EE0880" wp14:editId="77C8F37C">
                            <wp:extent cx="221615" cy="0"/>
                            <wp:effectExtent l="0" t="0" r="26035" b="19050"/>
                            <wp:docPr id="84" name="Conector Reto 84" descr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ED6DBD8" id="Conector Reto 84" o:spid="_x0000_s1026" alt="Gráfico de linh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C81223" w:rsidRDefault="009557F5" w:rsidP="009F065C">
                  <w:pPr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 xml:space="preserve">Sólida experiência na coordenação de equipes e liderança de projetos. Visão </w:t>
                  </w:r>
                  <w:r w:rsidR="005252B5">
                    <w:rPr>
                      <w:sz w:val="18"/>
                      <w:szCs w:val="18"/>
                      <w:lang w:val="pt-BR"/>
                    </w:rPr>
                    <w:t xml:space="preserve">sistêmica, busca da qualidade das </w:t>
                  </w:r>
                  <w:r w:rsidRPr="00C81223">
                    <w:rPr>
                      <w:sz w:val="18"/>
                      <w:szCs w:val="18"/>
                      <w:lang w:val="pt-BR"/>
                    </w:rPr>
                    <w:t>entregas e perfil técnico adquirido na vivencia profissional.</w:t>
                  </w:r>
                </w:p>
              </w:tc>
            </w:tr>
            <w:tr w:rsidR="009557F5" w:rsidRPr="00C81223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9557F5" w:rsidRPr="00C81223" w:rsidRDefault="009557F5" w:rsidP="009F065C">
                  <w:pPr>
                    <w:pStyle w:val="Ttulo3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</w:p>
              </w:tc>
            </w:tr>
          </w:tbl>
          <w:p w:rsidR="00B93310" w:rsidRPr="00C81223" w:rsidRDefault="00B93310" w:rsidP="00B64AFD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699" w:type="dxa"/>
          </w:tcPr>
          <w:p w:rsidR="00B93310" w:rsidRPr="00C81223" w:rsidRDefault="00B93310" w:rsidP="00B64AFD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5981" w:type="dxa"/>
          </w:tcPr>
          <w:tbl>
            <w:tblPr>
              <w:tblW w:w="6047" w:type="dxa"/>
              <w:tblLayout w:type="fixed"/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6047"/>
            </w:tblGrid>
            <w:tr w:rsidR="008F6337" w:rsidRPr="00C81223" w:rsidTr="002709D0">
              <w:trPr>
                <w:trHeight w:val="3381"/>
              </w:trPr>
              <w:tc>
                <w:tcPr>
                  <w:tcW w:w="6047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C81223" w:rsidRDefault="00E06663" w:rsidP="009F065C">
                  <w:pPr>
                    <w:pStyle w:val="Ttulo2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sdt>
                    <w:sdtPr>
                      <w:rPr>
                        <w:sz w:val="18"/>
                        <w:szCs w:val="18"/>
                        <w:lang w:val="pt-BR"/>
                      </w:rPr>
                      <w:alias w:val="Experiência:"/>
                      <w:tag w:val="Experiência:"/>
                      <w:id w:val="1217937480"/>
                      <w:placeholder>
                        <w:docPart w:val="9907112E30A94C758651A97DCDE782D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C81223">
                        <w:rPr>
                          <w:sz w:val="18"/>
                          <w:szCs w:val="18"/>
                          <w:lang w:val="pt-BR" w:bidi="pt-BR"/>
                        </w:rPr>
                        <w:t>Experiência</w:t>
                      </w:r>
                    </w:sdtContent>
                  </w:sdt>
                </w:p>
                <w:p w:rsidR="008F6337" w:rsidRPr="00C81223" w:rsidRDefault="00B04506" w:rsidP="009F065C">
                  <w:pPr>
                    <w:pStyle w:val="Ttulo4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Analista programador / foursys</w:t>
                  </w:r>
                </w:p>
                <w:p w:rsidR="008F6337" w:rsidRPr="00C81223" w:rsidRDefault="00B04506" w:rsidP="009F065C">
                  <w:pPr>
                    <w:pStyle w:val="Ttulo5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Abril/2017</w:t>
                  </w:r>
                </w:p>
                <w:p w:rsidR="008F6337" w:rsidRPr="00C81223" w:rsidRDefault="00B04506" w:rsidP="009F065C">
                  <w:pPr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Desenvolvimento e acompanhamento produtivo de aplicações Mainframe</w:t>
                  </w:r>
                  <w:r w:rsidR="002709D0">
                    <w:rPr>
                      <w:sz w:val="18"/>
                      <w:szCs w:val="18"/>
                      <w:lang w:val="pt-BR"/>
                    </w:rPr>
                    <w:t xml:space="preserve"> (COBOL</w:t>
                  </w:r>
                  <w:r w:rsidRPr="00C81223">
                    <w:rPr>
                      <w:sz w:val="18"/>
                      <w:szCs w:val="18"/>
                      <w:lang w:val="pt-BR"/>
                    </w:rPr>
                    <w:t xml:space="preserve">, DB2, JCL) e </w:t>
                  </w:r>
                  <w:r w:rsidR="009F065C">
                    <w:rPr>
                      <w:sz w:val="18"/>
                      <w:szCs w:val="18"/>
                      <w:lang w:val="pt-BR"/>
                    </w:rPr>
                    <w:t xml:space="preserve">J2EE, </w:t>
                  </w:r>
                  <w:proofErr w:type="spellStart"/>
                  <w:r w:rsidR="009F065C">
                    <w:rPr>
                      <w:sz w:val="18"/>
                      <w:szCs w:val="18"/>
                      <w:lang w:val="pt-BR"/>
                    </w:rPr>
                    <w:t>Javascript</w:t>
                  </w:r>
                  <w:proofErr w:type="spellEnd"/>
                  <w:r w:rsidR="009F065C">
                    <w:rPr>
                      <w:sz w:val="18"/>
                      <w:szCs w:val="18"/>
                      <w:lang w:val="pt-BR"/>
                    </w:rPr>
                    <w:t xml:space="preserve">, HTML, CSS, </w:t>
                  </w:r>
                  <w:r w:rsidRPr="00C81223">
                    <w:rPr>
                      <w:sz w:val="18"/>
                      <w:szCs w:val="18"/>
                      <w:lang w:val="pt-BR"/>
                    </w:rPr>
                    <w:t xml:space="preserve">Angular-JS. </w:t>
                  </w:r>
                  <w:r w:rsidR="009F065C">
                    <w:rPr>
                      <w:sz w:val="18"/>
                      <w:szCs w:val="18"/>
                      <w:lang w:val="pt-BR"/>
                    </w:rPr>
                    <w:t>Webservices REST, NODE.</w:t>
                  </w:r>
                  <w:bookmarkStart w:id="0" w:name="_GoBack"/>
                  <w:bookmarkEnd w:id="0"/>
                </w:p>
                <w:p w:rsidR="007B2F5C" w:rsidRPr="00C81223" w:rsidRDefault="00B04506" w:rsidP="009F065C">
                  <w:pPr>
                    <w:pStyle w:val="Ttulo4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Gerente de projetos / Stefanini</w:t>
                  </w:r>
                </w:p>
                <w:p w:rsidR="007B2F5C" w:rsidRPr="00C81223" w:rsidRDefault="0010355F" w:rsidP="009F065C">
                  <w:pPr>
                    <w:pStyle w:val="Ttulo5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M</w:t>
                  </w:r>
                  <w:r w:rsidR="00B04506" w:rsidRPr="00C81223">
                    <w:rPr>
                      <w:sz w:val="18"/>
                      <w:szCs w:val="18"/>
                      <w:lang w:val="pt-BR"/>
                    </w:rPr>
                    <w:t xml:space="preserve">aio/2010 a </w:t>
                  </w:r>
                  <w:r w:rsidRPr="00C81223">
                    <w:rPr>
                      <w:sz w:val="18"/>
                      <w:szCs w:val="18"/>
                      <w:lang w:val="pt-BR"/>
                    </w:rPr>
                    <w:t>março</w:t>
                  </w:r>
                  <w:r w:rsidR="00B04506" w:rsidRPr="00C81223">
                    <w:rPr>
                      <w:sz w:val="18"/>
                      <w:szCs w:val="18"/>
                      <w:lang w:val="pt-BR"/>
                    </w:rPr>
                    <w:t>/2017</w:t>
                  </w:r>
                </w:p>
                <w:p w:rsidR="008F6337" w:rsidRPr="00C81223" w:rsidRDefault="0010355F" w:rsidP="009F065C">
                  <w:pPr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Gerenciamento de equipes multidisciplinares, captação de projetos junto aos clientes, atuação direta no levantamento de soluções, metrificação e elaboração da proposta técnica.</w:t>
                  </w:r>
                  <w:r w:rsidR="000613D4" w:rsidRPr="00C81223">
                    <w:rPr>
                      <w:sz w:val="18"/>
                      <w:szCs w:val="18"/>
                      <w:lang w:val="pt-BR"/>
                    </w:rPr>
                    <w:t xml:space="preserve"> Acompanhamento</w:t>
                  </w:r>
                  <w:r w:rsidR="00F23FF0" w:rsidRPr="00C81223">
                    <w:rPr>
                      <w:sz w:val="18"/>
                      <w:szCs w:val="18"/>
                      <w:lang w:val="pt-BR"/>
                    </w:rPr>
                    <w:t xml:space="preserve"> das atividades, recursos humanos, riscos e custos do projeto.</w:t>
                  </w:r>
                </w:p>
                <w:p w:rsidR="00F23FF0" w:rsidRPr="00C81223" w:rsidRDefault="00F23FF0" w:rsidP="009F065C">
                  <w:pPr>
                    <w:pStyle w:val="Ttulo4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Analista de sistemas / wunderwerke</w:t>
                  </w:r>
                </w:p>
                <w:p w:rsidR="00F23FF0" w:rsidRPr="00C81223" w:rsidRDefault="00F23FF0" w:rsidP="009F065C">
                  <w:pPr>
                    <w:pStyle w:val="Ttulo5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Abril/2006 a abril/2010</w:t>
                  </w:r>
                </w:p>
                <w:p w:rsidR="00F23FF0" w:rsidRPr="00C81223" w:rsidRDefault="00F23FF0" w:rsidP="009F065C">
                  <w:pPr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Desenvolvimento de sistemas e líder técnico de time de desenvolvedores e estagiários.</w:t>
                  </w:r>
                </w:p>
                <w:p w:rsidR="00F23FF0" w:rsidRPr="00C81223" w:rsidRDefault="00F23FF0" w:rsidP="009F065C">
                  <w:pPr>
                    <w:pStyle w:val="Ttulo4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Analista de sistemas / politec</w:t>
                  </w:r>
                </w:p>
                <w:p w:rsidR="00F23FF0" w:rsidRPr="00C81223" w:rsidRDefault="00F23FF0" w:rsidP="009F065C">
                  <w:pPr>
                    <w:pStyle w:val="Ttulo5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Janeiro/2001 a março/2006</w:t>
                  </w:r>
                </w:p>
                <w:p w:rsidR="00F23FF0" w:rsidRPr="00C81223" w:rsidRDefault="00F23FF0" w:rsidP="009F065C">
                  <w:pPr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Responsável técnico pela elaboração e sustentação de sistema de gerenciamento e transmissão de arquivos entre mainframe e redes de agencia da Caixa Econômica Federal.</w:t>
                  </w:r>
                </w:p>
                <w:p w:rsidR="00F23FF0" w:rsidRPr="00C81223" w:rsidRDefault="00C81223" w:rsidP="009F065C">
                  <w:pPr>
                    <w:pStyle w:val="Ttulo4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Programador</w:t>
                  </w:r>
                  <w:r w:rsidR="00F23FF0" w:rsidRPr="00C81223">
                    <w:rPr>
                      <w:sz w:val="18"/>
                      <w:szCs w:val="18"/>
                      <w:lang w:val="pt-BR"/>
                    </w:rPr>
                    <w:t xml:space="preserve"> / </w:t>
                  </w:r>
                  <w:r w:rsidRPr="00C81223">
                    <w:rPr>
                      <w:sz w:val="18"/>
                      <w:szCs w:val="18"/>
                      <w:lang w:val="pt-BR"/>
                    </w:rPr>
                    <w:t>cpm Sistemas</w:t>
                  </w:r>
                </w:p>
                <w:p w:rsidR="00F23FF0" w:rsidRPr="00C81223" w:rsidRDefault="00C81223" w:rsidP="009F065C">
                  <w:pPr>
                    <w:pStyle w:val="Ttulo5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Maio</w:t>
                  </w:r>
                  <w:r w:rsidR="00F23FF0" w:rsidRPr="00C81223">
                    <w:rPr>
                      <w:sz w:val="18"/>
                      <w:szCs w:val="18"/>
                      <w:lang w:val="pt-BR"/>
                    </w:rPr>
                    <w:t>/</w:t>
                  </w:r>
                  <w:r w:rsidRPr="00C81223">
                    <w:rPr>
                      <w:sz w:val="18"/>
                      <w:szCs w:val="18"/>
                      <w:lang w:val="pt-BR"/>
                    </w:rPr>
                    <w:t>1994</w:t>
                  </w:r>
                  <w:r w:rsidR="00F23FF0" w:rsidRPr="00C81223">
                    <w:rPr>
                      <w:sz w:val="18"/>
                      <w:szCs w:val="18"/>
                      <w:lang w:val="pt-BR"/>
                    </w:rPr>
                    <w:t xml:space="preserve"> a </w:t>
                  </w:r>
                  <w:r w:rsidRPr="00C81223">
                    <w:rPr>
                      <w:sz w:val="18"/>
                      <w:szCs w:val="18"/>
                      <w:lang w:val="pt-BR"/>
                    </w:rPr>
                    <w:t>dezembro</w:t>
                  </w:r>
                  <w:r w:rsidR="00F23FF0" w:rsidRPr="00C81223">
                    <w:rPr>
                      <w:sz w:val="18"/>
                      <w:szCs w:val="18"/>
                      <w:lang w:val="pt-BR"/>
                    </w:rPr>
                    <w:t>/200</w:t>
                  </w:r>
                  <w:r w:rsidRPr="00C81223">
                    <w:rPr>
                      <w:sz w:val="18"/>
                      <w:szCs w:val="18"/>
                      <w:lang w:val="pt-BR"/>
                    </w:rPr>
                    <w:t>0</w:t>
                  </w:r>
                </w:p>
                <w:p w:rsidR="00F23FF0" w:rsidRPr="00C81223" w:rsidRDefault="00F23FF0" w:rsidP="009F065C">
                  <w:pPr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 xml:space="preserve">Desenvolvimento de </w:t>
                  </w:r>
                  <w:r w:rsidR="00C81223" w:rsidRPr="00C81223">
                    <w:rPr>
                      <w:sz w:val="18"/>
                      <w:szCs w:val="18"/>
                      <w:lang w:val="pt-BR"/>
                    </w:rPr>
                    <w:t>programas COBOL/TELON/DB2/VSAM/JCL em ambiente de fábrica de projetos</w:t>
                  </w:r>
                  <w:r w:rsidRPr="00C81223">
                    <w:rPr>
                      <w:sz w:val="18"/>
                      <w:szCs w:val="18"/>
                      <w:lang w:val="pt-BR"/>
                    </w:rPr>
                    <w:t>.</w:t>
                  </w:r>
                </w:p>
              </w:tc>
            </w:tr>
            <w:tr w:rsidR="008F6337" w:rsidRPr="00C81223" w:rsidTr="002709D0">
              <w:trPr>
                <w:trHeight w:val="3025"/>
              </w:trPr>
              <w:tc>
                <w:tcPr>
                  <w:tcW w:w="6047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C81223" w:rsidRDefault="00E06663" w:rsidP="009F065C">
                  <w:pPr>
                    <w:pStyle w:val="Ttulo2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sdt>
                    <w:sdtPr>
                      <w:rPr>
                        <w:sz w:val="18"/>
                        <w:szCs w:val="18"/>
                        <w:lang w:val="pt-BR"/>
                      </w:rPr>
                      <w:alias w:val="Educação:"/>
                      <w:tag w:val="Educação:"/>
                      <w:id w:val="1349516922"/>
                      <w:placeholder>
                        <w:docPart w:val="6558C217E27243B38FE0E67BB640DE0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C81223">
                        <w:rPr>
                          <w:sz w:val="18"/>
                          <w:szCs w:val="18"/>
                          <w:lang w:val="pt-BR" w:bidi="pt-BR"/>
                        </w:rPr>
                        <w:t>Educação</w:t>
                      </w:r>
                    </w:sdtContent>
                  </w:sdt>
                </w:p>
                <w:p w:rsidR="007B2F5C" w:rsidRPr="00C81223" w:rsidRDefault="00F23FF0" w:rsidP="009F065C">
                  <w:pPr>
                    <w:pStyle w:val="Ttulo4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 w:rsidRPr="00C81223">
                    <w:rPr>
                      <w:sz w:val="18"/>
                      <w:szCs w:val="18"/>
                      <w:lang w:val="pt-BR"/>
                    </w:rPr>
                    <w:t>Sistemas de informação / 2016</w:t>
                  </w:r>
                </w:p>
                <w:p w:rsidR="008F6337" w:rsidRDefault="002709D0" w:rsidP="009F065C">
                  <w:pPr>
                    <w:pStyle w:val="Ttulo5"/>
                    <w:framePr w:hSpace="141" w:wrap="around" w:hAnchor="margin" w:y="-955"/>
                    <w:rPr>
                      <w:sz w:val="18"/>
                      <w:szCs w:val="18"/>
                      <w:lang w:val="pt-BR"/>
                    </w:rPr>
                  </w:pPr>
                  <w:r>
                    <w:rPr>
                      <w:sz w:val="18"/>
                      <w:szCs w:val="18"/>
                      <w:lang w:val="pt-BR"/>
                    </w:rPr>
                    <w:t>UNIFIEO</w:t>
                  </w:r>
                </w:p>
                <w:p w:rsidR="005252B5" w:rsidRDefault="005252B5" w:rsidP="009F065C">
                  <w:pPr>
                    <w:framePr w:hSpace="141" w:wrap="around" w:hAnchor="margin" w:y="-955"/>
                    <w:rPr>
                      <w:lang w:val="pt-BR"/>
                    </w:rPr>
                  </w:pPr>
                </w:p>
                <w:p w:rsidR="005252B5" w:rsidRPr="005252B5" w:rsidRDefault="005252B5" w:rsidP="009F065C">
                  <w:pPr>
                    <w:framePr w:hSpace="141" w:wrap="around" w:hAnchor="margin" w:y="-955"/>
                    <w:rPr>
                      <w:lang w:val="pt-BR"/>
                    </w:rPr>
                  </w:pPr>
                </w:p>
              </w:tc>
            </w:tr>
            <w:tr w:rsidR="008F6337" w:rsidRPr="00C81223" w:rsidTr="002709D0">
              <w:trPr>
                <w:trHeight w:val="234"/>
              </w:trPr>
              <w:tc>
                <w:tcPr>
                  <w:tcW w:w="6047" w:type="dxa"/>
                </w:tcPr>
                <w:p w:rsidR="008F6337" w:rsidRPr="00C81223" w:rsidRDefault="008F6337" w:rsidP="009F065C">
                  <w:pPr>
                    <w:framePr w:hSpace="141" w:wrap="around" w:hAnchor="margin" w:y="-955"/>
                    <w:jc w:val="both"/>
                    <w:rPr>
                      <w:sz w:val="18"/>
                      <w:szCs w:val="18"/>
                      <w:lang w:val="pt-BR"/>
                    </w:rPr>
                  </w:pPr>
                </w:p>
              </w:tc>
            </w:tr>
          </w:tbl>
          <w:p w:rsidR="008F6337" w:rsidRPr="00C81223" w:rsidRDefault="008F6337" w:rsidP="00B64AFD">
            <w:pPr>
              <w:rPr>
                <w:sz w:val="18"/>
                <w:szCs w:val="18"/>
                <w:lang w:val="pt-BR"/>
              </w:rPr>
            </w:pPr>
          </w:p>
        </w:tc>
      </w:tr>
    </w:tbl>
    <w:p w:rsidR="00E941EF" w:rsidRPr="00FC55FB" w:rsidRDefault="00E941EF" w:rsidP="00C81223">
      <w:pPr>
        <w:pStyle w:val="SemEspaamento"/>
        <w:jc w:val="both"/>
        <w:rPr>
          <w:lang w:val="pt-BR"/>
        </w:rPr>
      </w:pPr>
    </w:p>
    <w:sectPr w:rsidR="00E941EF" w:rsidRPr="00FC55FB" w:rsidSect="00276126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663" w:rsidRDefault="00E06663" w:rsidP="003856C9">
      <w:pPr>
        <w:spacing w:after="0" w:line="240" w:lineRule="auto"/>
      </w:pPr>
      <w:r>
        <w:separator/>
      </w:r>
    </w:p>
  </w:endnote>
  <w:endnote w:type="continuationSeparator" w:id="0">
    <w:p w:rsidR="00E06663" w:rsidRDefault="00E06663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Rodap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esign gráfico de rodapé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v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v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v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v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v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v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v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v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v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A9A8280" id="Grupo 4" o:spid="_x0000_s1026" alt="Design gráfico de rodapé com retângulos cinzas em vários â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">
              <o:lock v:ext="edit" aspectratio="t"/>
              <v:shape id="Forma Livre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vre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vre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vre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vre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vre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vre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vre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vre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pt-BR" w:bidi="pt-BR"/>
          </w:rPr>
          <w:fldChar w:fldCharType="begin"/>
        </w:r>
        <w:r w:rsidR="001765FE">
          <w:rPr>
            <w:lang w:val="pt-BR" w:bidi="pt-BR"/>
          </w:rPr>
          <w:instrText xml:space="preserve"> PAGE   \* MERGEFORMAT </w:instrText>
        </w:r>
        <w:r w:rsidR="001765FE">
          <w:rPr>
            <w:lang w:val="pt-BR" w:bidi="pt-BR"/>
          </w:rPr>
          <w:fldChar w:fldCharType="separate"/>
        </w:r>
        <w:r w:rsidR="00B64AFD">
          <w:rPr>
            <w:noProof/>
            <w:lang w:val="pt-BR" w:bidi="pt-BR"/>
          </w:rPr>
          <w:t>2</w:t>
        </w:r>
        <w:r w:rsidR="001765FE">
          <w:rPr>
            <w:noProof/>
            <w:lang w:val="pt-BR" w:bidi="pt-B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1765FE" w:rsidP="005252B5">
    <w:pPr>
      <w:pStyle w:val="Rodap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663" w:rsidRDefault="00E06663" w:rsidP="003856C9">
      <w:pPr>
        <w:spacing w:after="0" w:line="240" w:lineRule="auto"/>
      </w:pPr>
      <w:r>
        <w:separator/>
      </w:r>
    </w:p>
  </w:footnote>
  <w:footnote w:type="continuationSeparator" w:id="0">
    <w:p w:rsidR="00E06663" w:rsidRDefault="00E06663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Cabealho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esign gráfico de cabeçalho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v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v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v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v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v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v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v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v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v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v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8CAB624" id="Grupo 17" o:spid="_x0000_s1026" alt="Design gráfico de cabeçalho com retângulos cinzas em vários â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">
              <o:lock v:ext="edit" aspectratio="t"/>
              <v:shape id="Forma Livre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vre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 w:rsidP="005252B5">
    <w:pPr>
      <w:pStyle w:val="Cabealh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63"/>
    <w:rsid w:val="00052BE1"/>
    <w:rsid w:val="000613D4"/>
    <w:rsid w:val="0006477B"/>
    <w:rsid w:val="0007412A"/>
    <w:rsid w:val="0010199E"/>
    <w:rsid w:val="0010355F"/>
    <w:rsid w:val="001765FE"/>
    <w:rsid w:val="0019561F"/>
    <w:rsid w:val="001B32D2"/>
    <w:rsid w:val="002709D0"/>
    <w:rsid w:val="00276126"/>
    <w:rsid w:val="00293B83"/>
    <w:rsid w:val="002A3621"/>
    <w:rsid w:val="002B3890"/>
    <w:rsid w:val="002B7747"/>
    <w:rsid w:val="002C77B9"/>
    <w:rsid w:val="002F485A"/>
    <w:rsid w:val="003053D9"/>
    <w:rsid w:val="00335B49"/>
    <w:rsid w:val="003856C9"/>
    <w:rsid w:val="00396369"/>
    <w:rsid w:val="003B6AB3"/>
    <w:rsid w:val="003F4D31"/>
    <w:rsid w:val="0043426C"/>
    <w:rsid w:val="00441EB9"/>
    <w:rsid w:val="00463463"/>
    <w:rsid w:val="00473EF8"/>
    <w:rsid w:val="004760E5"/>
    <w:rsid w:val="00493506"/>
    <w:rsid w:val="004D22BB"/>
    <w:rsid w:val="005152F2"/>
    <w:rsid w:val="005252B5"/>
    <w:rsid w:val="00534E4E"/>
    <w:rsid w:val="00544FBE"/>
    <w:rsid w:val="00551D35"/>
    <w:rsid w:val="00557019"/>
    <w:rsid w:val="005674AC"/>
    <w:rsid w:val="00583EC8"/>
    <w:rsid w:val="005A1E51"/>
    <w:rsid w:val="005A7E57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9557F5"/>
    <w:rsid w:val="00996D24"/>
    <w:rsid w:val="009F065C"/>
    <w:rsid w:val="00A1115A"/>
    <w:rsid w:val="00A42F91"/>
    <w:rsid w:val="00AF1258"/>
    <w:rsid w:val="00B01E52"/>
    <w:rsid w:val="00B04506"/>
    <w:rsid w:val="00B550FC"/>
    <w:rsid w:val="00B64AFD"/>
    <w:rsid w:val="00B85871"/>
    <w:rsid w:val="00B93310"/>
    <w:rsid w:val="00BC1F18"/>
    <w:rsid w:val="00BD2E58"/>
    <w:rsid w:val="00BF6BAB"/>
    <w:rsid w:val="00C007A5"/>
    <w:rsid w:val="00C4403A"/>
    <w:rsid w:val="00C81223"/>
    <w:rsid w:val="00CE6306"/>
    <w:rsid w:val="00D11C4D"/>
    <w:rsid w:val="00D5067A"/>
    <w:rsid w:val="00DC79BB"/>
    <w:rsid w:val="00E06663"/>
    <w:rsid w:val="00E34D58"/>
    <w:rsid w:val="00E941EF"/>
    <w:rsid w:val="00EB1C1B"/>
    <w:rsid w:val="00F23FF0"/>
    <w:rsid w:val="00F56435"/>
    <w:rsid w:val="00FA07AA"/>
    <w:rsid w:val="00FB0A17"/>
    <w:rsid w:val="00FB6A8F"/>
    <w:rsid w:val="00FC55FB"/>
    <w:rsid w:val="00FD2C63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37E393-F4AD-409F-B736-01C898D8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07A5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07A5"/>
  </w:style>
  <w:style w:type="paragraph" w:styleId="Rodap">
    <w:name w:val="footer"/>
    <w:basedOn w:val="Normal"/>
    <w:link w:val="Rodap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RodapChar">
    <w:name w:val="Rodapé Char"/>
    <w:basedOn w:val="Fontepargpadro"/>
    <w:link w:val="Rodap"/>
    <w:uiPriority w:val="99"/>
    <w:rsid w:val="00FE20E6"/>
  </w:style>
  <w:style w:type="table" w:styleId="Tabelacomgrade">
    <w:name w:val="Table Grid"/>
    <w:basedOn w:val="Tabe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3053D9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har">
    <w:name w:val="Título 5 Char"/>
    <w:basedOn w:val="Fontepargpadro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emEspaament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benedetti\AppData\Roaming\Microsoft\Templates\Curr&#237;culo%20criativo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D9EC41B8954CCE930BBED26751C4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165ED1-1DB8-4B1E-AE83-4FFBB9A3FADC}"/>
      </w:docPartPr>
      <w:docPartBody>
        <w:p w:rsidR="00F775CF" w:rsidRDefault="00DC3B60">
          <w:pPr>
            <w:pStyle w:val="9AD9EC41B8954CCE930BBED26751C4EB"/>
          </w:pPr>
          <w:r w:rsidRPr="00FC55FB">
            <w:rPr>
              <w:lang w:bidi="pt-BR"/>
            </w:rPr>
            <w:t>Seu Nome</w:t>
          </w:r>
        </w:p>
      </w:docPartBody>
    </w:docPart>
    <w:docPart>
      <w:docPartPr>
        <w:name w:val="A47161C6F1A644DB905D5C5D4F73A2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4FF5F0-0AA6-403D-B267-3D32D16D34BC}"/>
      </w:docPartPr>
      <w:docPartBody>
        <w:p w:rsidR="00F775CF" w:rsidRDefault="00DC3B60">
          <w:pPr>
            <w:pStyle w:val="A47161C6F1A644DB905D5C5D4F73A2D2"/>
          </w:pPr>
          <w:r w:rsidRPr="00FC55FB">
            <w:rPr>
              <w:lang w:bidi="pt-BR"/>
            </w:rPr>
            <w:t>URL do LinkedIn</w:t>
          </w:r>
        </w:p>
      </w:docPartBody>
    </w:docPart>
    <w:docPart>
      <w:docPartPr>
        <w:name w:val="F1B911989B1D445285E6F21364727E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1AF4A8-5B89-4662-8D48-C5FA6A92BB33}"/>
      </w:docPartPr>
      <w:docPartBody>
        <w:p w:rsidR="00F775CF" w:rsidRDefault="00DC3B60">
          <w:pPr>
            <w:pStyle w:val="F1B911989B1D445285E6F21364727E84"/>
          </w:pPr>
          <w:r w:rsidRPr="00FC55FB">
            <w:rPr>
              <w:lang w:bidi="pt-BR"/>
            </w:rPr>
            <w:t>Objetivo</w:t>
          </w:r>
        </w:p>
      </w:docPartBody>
    </w:docPart>
    <w:docPart>
      <w:docPartPr>
        <w:name w:val="2913AC4DB85C4ED8B02DB9F1EB1C0B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FDC800-D4CD-4A36-A766-199E8F768E1D}"/>
      </w:docPartPr>
      <w:docPartBody>
        <w:p w:rsidR="00F775CF" w:rsidRDefault="00DC3B60">
          <w:pPr>
            <w:pStyle w:val="2913AC4DB85C4ED8B02DB9F1EB1C0BE2"/>
          </w:pPr>
          <w:r w:rsidRPr="00FC55FB">
            <w:rPr>
              <w:lang w:bidi="pt-BR"/>
            </w:rPr>
            <w:t>Habilidades</w:t>
          </w:r>
        </w:p>
      </w:docPartBody>
    </w:docPart>
    <w:docPart>
      <w:docPartPr>
        <w:name w:val="9907112E30A94C758651A97DCDE782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356C4F-83D1-45F7-8279-FC8FE451DEFB}"/>
      </w:docPartPr>
      <w:docPartBody>
        <w:p w:rsidR="00F775CF" w:rsidRDefault="00DC3B60">
          <w:pPr>
            <w:pStyle w:val="9907112E30A94C758651A97DCDE782D8"/>
          </w:pPr>
          <w:r w:rsidRPr="00FC55FB">
            <w:rPr>
              <w:lang w:bidi="pt-BR"/>
            </w:rPr>
            <w:t>Experiência</w:t>
          </w:r>
        </w:p>
      </w:docPartBody>
    </w:docPart>
    <w:docPart>
      <w:docPartPr>
        <w:name w:val="6558C217E27243B38FE0E67BB640DE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0911E0-36C3-4E06-A52C-30F6CF81EBC4}"/>
      </w:docPartPr>
      <w:docPartBody>
        <w:p w:rsidR="00F775CF" w:rsidRDefault="00DC3B60">
          <w:pPr>
            <w:pStyle w:val="6558C217E27243B38FE0E67BB640DE04"/>
          </w:pPr>
          <w:r w:rsidRPr="00FC55FB">
            <w:rPr>
              <w:lang w:bidi="pt-BR"/>
            </w:rPr>
            <w:t>Educação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25"/>
    <w:rsid w:val="000D187A"/>
    <w:rsid w:val="00287425"/>
    <w:rsid w:val="003B6F24"/>
    <w:rsid w:val="00DC3B60"/>
    <w:rsid w:val="00F7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AD9EC41B8954CCE930BBED26751C4EB">
    <w:name w:val="9AD9EC41B8954CCE930BBED26751C4EB"/>
  </w:style>
  <w:style w:type="paragraph" w:customStyle="1" w:styleId="6689F3F0332641F692D9EE9F442E078B">
    <w:name w:val="6689F3F0332641F692D9EE9F442E078B"/>
  </w:style>
  <w:style w:type="paragraph" w:customStyle="1" w:styleId="6F7DED73F4AD479487BB0988558FF27C">
    <w:name w:val="6F7DED73F4AD479487BB0988558FF27C"/>
  </w:style>
  <w:style w:type="paragraph" w:customStyle="1" w:styleId="A47161C6F1A644DB905D5C5D4F73A2D2">
    <w:name w:val="A47161C6F1A644DB905D5C5D4F73A2D2"/>
  </w:style>
  <w:style w:type="paragraph" w:customStyle="1" w:styleId="4340CDE6FDD64AF9A0FB7BEC94AE9A53">
    <w:name w:val="4340CDE6FDD64AF9A0FB7BEC94AE9A53"/>
  </w:style>
  <w:style w:type="paragraph" w:customStyle="1" w:styleId="F1B911989B1D445285E6F21364727E84">
    <w:name w:val="F1B911989B1D445285E6F21364727E84"/>
  </w:style>
  <w:style w:type="paragraph" w:customStyle="1" w:styleId="24F1D11C7654490D8D6AC6CC03F268B8">
    <w:name w:val="24F1D11C7654490D8D6AC6CC03F268B8"/>
  </w:style>
  <w:style w:type="paragraph" w:customStyle="1" w:styleId="2913AC4DB85C4ED8B02DB9F1EB1C0BE2">
    <w:name w:val="2913AC4DB85C4ED8B02DB9F1EB1C0BE2"/>
  </w:style>
  <w:style w:type="paragraph" w:customStyle="1" w:styleId="7F661244874C4791BCEBA64B92FA6B03">
    <w:name w:val="7F661244874C4791BCEBA64B92FA6B03"/>
  </w:style>
  <w:style w:type="paragraph" w:customStyle="1" w:styleId="9907112E30A94C758651A97DCDE782D8">
    <w:name w:val="9907112E30A94C758651A97DCDE782D8"/>
  </w:style>
  <w:style w:type="paragraph" w:customStyle="1" w:styleId="8569B48CB2D742A486D9AB2800091397">
    <w:name w:val="8569B48CB2D742A486D9AB2800091397"/>
  </w:style>
  <w:style w:type="paragraph" w:customStyle="1" w:styleId="95D8F6C36E404C079BD0A7726249AA74">
    <w:name w:val="95D8F6C36E404C079BD0A7726249AA74"/>
  </w:style>
  <w:style w:type="paragraph" w:customStyle="1" w:styleId="6E9E2EEC8BD34AEDAAF681D0C52DA4ED">
    <w:name w:val="6E9E2EEC8BD34AEDAAF681D0C52DA4ED"/>
  </w:style>
  <w:style w:type="paragraph" w:customStyle="1" w:styleId="CE3B17344B40448BB9C3BB247EF18678">
    <w:name w:val="CE3B17344B40448BB9C3BB247EF18678"/>
  </w:style>
  <w:style w:type="paragraph" w:customStyle="1" w:styleId="FC8DE962FC484C609542F845D242B312">
    <w:name w:val="FC8DE962FC484C609542F845D242B312"/>
  </w:style>
  <w:style w:type="paragraph" w:customStyle="1" w:styleId="B20621C1C54E46DBBEB24145B62378AF">
    <w:name w:val="B20621C1C54E46DBBEB24145B62378AF"/>
  </w:style>
  <w:style w:type="paragraph" w:customStyle="1" w:styleId="6558C217E27243B38FE0E67BB640DE04">
    <w:name w:val="6558C217E27243B38FE0E67BB640DE04"/>
  </w:style>
  <w:style w:type="paragraph" w:customStyle="1" w:styleId="9CE4431C82554C4CA103D6DCD633A9CF">
    <w:name w:val="9CE4431C82554C4CA103D6DCD633A9CF"/>
  </w:style>
  <w:style w:type="paragraph" w:customStyle="1" w:styleId="19BCE53F5F6541D292396CC19E3353CE">
    <w:name w:val="19BCE53F5F6541D292396CC19E3353CE"/>
  </w:style>
  <w:style w:type="paragraph" w:customStyle="1" w:styleId="53C64707F84840A0AC0B5B15A499D184">
    <w:name w:val="53C64707F84840A0AC0B5B15A499D184"/>
  </w:style>
  <w:style w:type="paragraph" w:customStyle="1" w:styleId="563D542D47C141CCB603303C9B6FDC6E">
    <w:name w:val="563D542D47C141CCB603303C9B6FDC6E"/>
  </w:style>
  <w:style w:type="paragraph" w:customStyle="1" w:styleId="D1F915D715FA40B6AF5EA972EEE6A511">
    <w:name w:val="D1F915D715FA40B6AF5EA972EEE6A511"/>
  </w:style>
  <w:style w:type="paragraph" w:customStyle="1" w:styleId="0C7CA56F91A7472DA04DCD15F6FF0CAF">
    <w:name w:val="0C7CA56F91A7472DA04DCD15F6FF0CAF"/>
    <w:rsid w:val="002874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criativo, elaborado pela MOO</Template>
  <TotalTime>98</TotalTime>
  <Pages>1</Pages>
  <Words>233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Andre Benedetti</dc:creator>
  <cp:keywords/>
  <dc:description/>
  <cp:lastModifiedBy>Flavio Andre Benedetti</cp:lastModifiedBy>
  <cp:revision>4</cp:revision>
  <dcterms:created xsi:type="dcterms:W3CDTF">2017-06-21T12:48:00Z</dcterms:created>
  <dcterms:modified xsi:type="dcterms:W3CDTF">2017-07-10T13:02:00Z</dcterms:modified>
</cp:coreProperties>
</file>